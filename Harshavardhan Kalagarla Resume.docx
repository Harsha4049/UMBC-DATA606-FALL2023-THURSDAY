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03276F6" w14:textId="77777777" w:rsidTr="001B2ABD">
        <w:trPr>
          <w:trHeight w:val="4410"/>
        </w:trPr>
        <w:tc>
          <w:tcPr>
            <w:tcW w:w="3600" w:type="dxa"/>
            <w:vAlign w:val="bottom"/>
          </w:tcPr>
          <w:p w14:paraId="2456960E" w14:textId="40564A93" w:rsidR="001B2ABD" w:rsidRDefault="006A0EF0" w:rsidP="006A0EF0">
            <w:pPr>
              <w:tabs>
                <w:tab w:val="left" w:pos="990"/>
              </w:tabs>
              <w:jc w:val="both"/>
            </w:pPr>
            <w:r>
              <w:rPr>
                <w:noProof/>
              </w:rPr>
              <w:drawing>
                <wp:inline distT="0" distB="0" distL="0" distR="0" wp14:anchorId="4977BB13" wp14:editId="3CCD06B3">
                  <wp:extent cx="1767840" cy="2147843"/>
                  <wp:effectExtent l="0" t="0" r="3810" b="5080"/>
                  <wp:docPr id="153589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98097" name="Picture 1535898097"/>
                          <pic:cNvPicPr/>
                        </pic:nvPicPr>
                        <pic:blipFill>
                          <a:blip r:embed="rId7">
                            <a:extLst>
                              <a:ext uri="{28A0092B-C50C-407E-A947-70E740481C1C}">
                                <a14:useLocalDpi xmlns:a14="http://schemas.microsoft.com/office/drawing/2010/main" val="0"/>
                              </a:ext>
                            </a:extLst>
                          </a:blip>
                          <a:stretch>
                            <a:fillRect/>
                          </a:stretch>
                        </pic:blipFill>
                        <pic:spPr>
                          <a:xfrm>
                            <a:off x="0" y="0"/>
                            <a:ext cx="1778410" cy="2160685"/>
                          </a:xfrm>
                          <a:prstGeom prst="rect">
                            <a:avLst/>
                          </a:prstGeom>
                        </pic:spPr>
                      </pic:pic>
                    </a:graphicData>
                  </a:graphic>
                </wp:inline>
              </w:drawing>
            </w:r>
          </w:p>
        </w:tc>
        <w:tc>
          <w:tcPr>
            <w:tcW w:w="720" w:type="dxa"/>
          </w:tcPr>
          <w:p w14:paraId="28C75EB8" w14:textId="77777777" w:rsidR="001B2ABD" w:rsidRDefault="001B2ABD" w:rsidP="006A0EF0">
            <w:pPr>
              <w:tabs>
                <w:tab w:val="left" w:pos="990"/>
              </w:tabs>
              <w:jc w:val="both"/>
            </w:pPr>
          </w:p>
        </w:tc>
        <w:tc>
          <w:tcPr>
            <w:tcW w:w="6470" w:type="dxa"/>
            <w:vAlign w:val="bottom"/>
          </w:tcPr>
          <w:p w14:paraId="03898533" w14:textId="0BEEF612" w:rsidR="001B2ABD" w:rsidRPr="00A2489F" w:rsidRDefault="00A2489F" w:rsidP="006A0EF0">
            <w:pPr>
              <w:pStyle w:val="Title"/>
              <w:jc w:val="both"/>
              <w:rPr>
                <w:sz w:val="44"/>
                <w:szCs w:val="44"/>
              </w:rPr>
            </w:pPr>
            <w:r w:rsidRPr="00A2489F">
              <w:rPr>
                <w:sz w:val="44"/>
                <w:szCs w:val="44"/>
              </w:rPr>
              <w:t>Harshavardhan</w:t>
            </w:r>
            <w:r>
              <w:rPr>
                <w:sz w:val="44"/>
                <w:szCs w:val="44"/>
              </w:rPr>
              <w:t xml:space="preserve"> Kalagarla</w:t>
            </w:r>
          </w:p>
          <w:p w14:paraId="4DC7AC86" w14:textId="3E0EFF51" w:rsidR="001B2ABD" w:rsidRDefault="001B2ABD" w:rsidP="006A0EF0">
            <w:pPr>
              <w:pStyle w:val="Subtitle"/>
              <w:jc w:val="both"/>
            </w:pPr>
          </w:p>
        </w:tc>
      </w:tr>
      <w:tr w:rsidR="001B2ABD" w14:paraId="473C2D5B" w14:textId="77777777" w:rsidTr="001B2ABD">
        <w:tc>
          <w:tcPr>
            <w:tcW w:w="3600" w:type="dxa"/>
          </w:tcPr>
          <w:sdt>
            <w:sdtPr>
              <w:id w:val="-1711873194"/>
              <w:placeholder>
                <w:docPart w:val="563630424E66456D8251960307AB18AF"/>
              </w:placeholder>
              <w:temporary/>
              <w:showingPlcHdr/>
              <w15:appearance w15:val="hidden"/>
            </w:sdtPr>
            <w:sdtEndPr/>
            <w:sdtContent>
              <w:p w14:paraId="2B0A6C86" w14:textId="77777777" w:rsidR="001B2ABD" w:rsidRDefault="00036450" w:rsidP="006A0EF0">
                <w:pPr>
                  <w:pStyle w:val="Heading3"/>
                  <w:jc w:val="both"/>
                </w:pPr>
                <w:r w:rsidRPr="00D5459D">
                  <w:t>Profile</w:t>
                </w:r>
              </w:p>
            </w:sdtContent>
          </w:sdt>
          <w:p w14:paraId="6BEC56B3" w14:textId="1ADD7E56" w:rsidR="00036450" w:rsidRDefault="00A2489F" w:rsidP="006A0EF0">
            <w:pPr>
              <w:jc w:val="both"/>
            </w:pPr>
            <w:r w:rsidRPr="00A2489F">
              <w:t>Believe in Hardworking and achieving skills which gives me satisfaction towards my work, and I enjoy overcoming obstacles that advance my career toward millstones.</w:t>
            </w:r>
          </w:p>
          <w:p w14:paraId="64C70B9C" w14:textId="77777777" w:rsidR="00036450" w:rsidRDefault="00036450" w:rsidP="006A0EF0">
            <w:pPr>
              <w:jc w:val="both"/>
            </w:pPr>
          </w:p>
          <w:sdt>
            <w:sdtPr>
              <w:id w:val="-1954003311"/>
              <w:placeholder>
                <w:docPart w:val="A9985BBDDC1A42A9AFBC4AC804B0D228"/>
              </w:placeholder>
              <w:temporary/>
              <w:showingPlcHdr/>
              <w15:appearance w15:val="hidden"/>
            </w:sdtPr>
            <w:sdtEndPr/>
            <w:sdtContent>
              <w:p w14:paraId="43153FCE" w14:textId="77777777" w:rsidR="00036450" w:rsidRPr="00CB0055" w:rsidRDefault="00CB0055" w:rsidP="006A0EF0">
                <w:pPr>
                  <w:pStyle w:val="Heading3"/>
                  <w:jc w:val="both"/>
                </w:pPr>
                <w:r w:rsidRPr="00CB0055">
                  <w:t>Contact</w:t>
                </w:r>
              </w:p>
            </w:sdtContent>
          </w:sdt>
          <w:sdt>
            <w:sdtPr>
              <w:id w:val="1111563247"/>
              <w:placeholder>
                <w:docPart w:val="5CDC0183A208443684EF421068B606C9"/>
              </w:placeholder>
              <w:temporary/>
              <w:showingPlcHdr/>
              <w15:appearance w15:val="hidden"/>
            </w:sdtPr>
            <w:sdtEndPr/>
            <w:sdtContent>
              <w:p w14:paraId="213D9D67" w14:textId="77777777" w:rsidR="004D3011" w:rsidRDefault="004D3011" w:rsidP="006A0EF0">
                <w:pPr>
                  <w:jc w:val="both"/>
                </w:pPr>
                <w:r w:rsidRPr="004D3011">
                  <w:t>PHONE:</w:t>
                </w:r>
              </w:p>
            </w:sdtContent>
          </w:sdt>
          <w:p w14:paraId="53CC2A8B" w14:textId="27CEC53B" w:rsidR="004D3011" w:rsidRDefault="00A2489F" w:rsidP="006A0EF0">
            <w:pPr>
              <w:jc w:val="both"/>
            </w:pPr>
            <w:r>
              <w:t>4438136004</w:t>
            </w:r>
          </w:p>
          <w:p w14:paraId="5A890431" w14:textId="77777777" w:rsidR="004D3011" w:rsidRPr="004D3011" w:rsidRDefault="004D3011" w:rsidP="006A0EF0">
            <w:pPr>
              <w:jc w:val="both"/>
            </w:pPr>
          </w:p>
          <w:sdt>
            <w:sdtPr>
              <w:id w:val="67859272"/>
              <w:placeholder>
                <w:docPart w:val="5ABCF6EAC65148A28F89584719F7AF49"/>
              </w:placeholder>
              <w:temporary/>
              <w:showingPlcHdr/>
              <w15:appearance w15:val="hidden"/>
            </w:sdtPr>
            <w:sdtEndPr/>
            <w:sdtContent>
              <w:p w14:paraId="5572A2A4" w14:textId="77777777" w:rsidR="004D3011" w:rsidRDefault="004D3011" w:rsidP="006A0EF0">
                <w:pPr>
                  <w:jc w:val="both"/>
                </w:pPr>
                <w:r w:rsidRPr="004D3011">
                  <w:t>WEBSITE:</w:t>
                </w:r>
              </w:p>
            </w:sdtContent>
          </w:sdt>
          <w:p w14:paraId="29D65B6D" w14:textId="315D35BF" w:rsidR="004D3011" w:rsidRDefault="006A0EF0" w:rsidP="006A0EF0">
            <w:pPr>
              <w:jc w:val="both"/>
            </w:pPr>
            <w:r w:rsidRPr="006A0EF0">
              <w:t>https://www.linkedin.com/in/harsha-kalagarla-8b118421b/</w:t>
            </w:r>
          </w:p>
          <w:p w14:paraId="1F7E2304" w14:textId="77777777" w:rsidR="004D3011" w:rsidRDefault="004D3011" w:rsidP="006A0EF0">
            <w:pPr>
              <w:jc w:val="both"/>
            </w:pPr>
          </w:p>
          <w:sdt>
            <w:sdtPr>
              <w:id w:val="-240260293"/>
              <w:placeholder>
                <w:docPart w:val="A20C3DACFF9F405F85CFEF79532A3DF5"/>
              </w:placeholder>
              <w:temporary/>
              <w:showingPlcHdr/>
              <w15:appearance w15:val="hidden"/>
            </w:sdtPr>
            <w:sdtEndPr/>
            <w:sdtContent>
              <w:p w14:paraId="45120FB1" w14:textId="5FE3B355" w:rsidR="004D3011" w:rsidRDefault="004D3011" w:rsidP="006A0EF0">
                <w:pPr>
                  <w:jc w:val="both"/>
                </w:pPr>
                <w:r w:rsidRPr="004D3011">
                  <w:t>EMAIL:</w:t>
                </w:r>
              </w:p>
            </w:sdtContent>
          </w:sdt>
          <w:p w14:paraId="3C26A2BD" w14:textId="2646B06C" w:rsidR="004D3011" w:rsidRPr="006A0EF0" w:rsidRDefault="006A0EF0" w:rsidP="006A0EF0">
            <w:pPr>
              <w:jc w:val="both"/>
              <w:rPr>
                <w:color w:val="B85A22" w:themeColor="accent2" w:themeShade="BF"/>
                <w:u w:val="single"/>
              </w:rPr>
            </w:pPr>
            <w:r>
              <w:t>Harshakalagarla4049@gmail.com</w:t>
            </w:r>
          </w:p>
        </w:tc>
        <w:tc>
          <w:tcPr>
            <w:tcW w:w="720" w:type="dxa"/>
          </w:tcPr>
          <w:p w14:paraId="313DFEDC" w14:textId="77777777" w:rsidR="001B2ABD" w:rsidRDefault="001B2ABD" w:rsidP="006A0EF0">
            <w:pPr>
              <w:tabs>
                <w:tab w:val="left" w:pos="990"/>
              </w:tabs>
              <w:jc w:val="both"/>
            </w:pPr>
          </w:p>
        </w:tc>
        <w:tc>
          <w:tcPr>
            <w:tcW w:w="6470" w:type="dxa"/>
          </w:tcPr>
          <w:sdt>
            <w:sdtPr>
              <w:id w:val="1049110328"/>
              <w:placeholder>
                <w:docPart w:val="B4321279307B4B61BD021D900F2DAC1E"/>
              </w:placeholder>
              <w:temporary/>
              <w:showingPlcHdr/>
              <w15:appearance w15:val="hidden"/>
            </w:sdtPr>
            <w:sdtEndPr/>
            <w:sdtContent>
              <w:p w14:paraId="3266FB5D" w14:textId="77777777" w:rsidR="001B2ABD" w:rsidRDefault="00E25A26" w:rsidP="006A0EF0">
                <w:pPr>
                  <w:pStyle w:val="Heading2"/>
                  <w:jc w:val="both"/>
                </w:pPr>
                <w:r w:rsidRPr="00036450">
                  <w:t>EDUCATION</w:t>
                </w:r>
              </w:p>
            </w:sdtContent>
          </w:sdt>
          <w:p w14:paraId="33C5F687" w14:textId="7A168DE9" w:rsidR="00036450" w:rsidRPr="00036450" w:rsidRDefault="00A2489F" w:rsidP="006A0EF0">
            <w:pPr>
              <w:pStyle w:val="Heading4"/>
              <w:jc w:val="both"/>
            </w:pPr>
            <w:r>
              <w:t>Bharath Institute of Higher Education and Research</w:t>
            </w:r>
          </w:p>
          <w:p w14:paraId="4C8F676B" w14:textId="4AA63533" w:rsidR="00036450" w:rsidRDefault="00A2489F" w:rsidP="006A0EF0">
            <w:pPr>
              <w:pStyle w:val="Date"/>
              <w:jc w:val="both"/>
            </w:pPr>
            <w:r>
              <w:t>2017</w:t>
            </w:r>
            <w:r w:rsidR="00036450" w:rsidRPr="00B359E4">
              <w:t xml:space="preserve"> </w:t>
            </w:r>
            <w:r>
              <w:t>–</w:t>
            </w:r>
            <w:r w:rsidR="00036450" w:rsidRPr="00B359E4">
              <w:t xml:space="preserve"> </w:t>
            </w:r>
            <w:r>
              <w:t>2021</w:t>
            </w:r>
          </w:p>
          <w:p w14:paraId="4C24F8C1" w14:textId="358E1FDA" w:rsidR="00A2489F" w:rsidRDefault="00A2489F" w:rsidP="006A0EF0">
            <w:pPr>
              <w:jc w:val="both"/>
            </w:pPr>
            <w:r>
              <w:t>I have done my bachelors in Computer Science and Engineering with a GPA of 8.9</w:t>
            </w:r>
          </w:p>
          <w:p w14:paraId="3FE57101" w14:textId="6DEB1858" w:rsidR="00B31ACE" w:rsidRPr="00A2489F" w:rsidRDefault="00B31ACE" w:rsidP="006A0EF0">
            <w:pPr>
              <w:jc w:val="both"/>
            </w:pPr>
            <w:r w:rsidRPr="00B31ACE">
              <w:t xml:space="preserve">Differential Equations and Applications, C programming, Data structures, Computational methods and integral calculus, Linear algebra and integral calculus, Probability and complex analysis, Data Science, Machine Learning, C++, SQL </w:t>
            </w:r>
            <w:r>
              <w:t>Database</w:t>
            </w:r>
            <w:r w:rsidRPr="00B31ACE">
              <w:t>, B</w:t>
            </w:r>
            <w:r>
              <w:t>igdata</w:t>
            </w:r>
            <w:r w:rsidRPr="00B31ACE">
              <w:t>.</w:t>
            </w:r>
          </w:p>
          <w:p w14:paraId="347F4D90" w14:textId="5BFA7409" w:rsidR="004D3011" w:rsidRDefault="004D3011" w:rsidP="006A0EF0">
            <w:pPr>
              <w:jc w:val="both"/>
            </w:pPr>
          </w:p>
          <w:p w14:paraId="36651AFE" w14:textId="28AC65F7" w:rsidR="00036450" w:rsidRPr="00B359E4" w:rsidRDefault="00A2489F" w:rsidP="006A0EF0">
            <w:pPr>
              <w:pStyle w:val="Heading4"/>
              <w:jc w:val="both"/>
            </w:pPr>
            <w:r>
              <w:t>University Of Maryland Baltimore County</w:t>
            </w:r>
          </w:p>
          <w:p w14:paraId="5FC94FBF" w14:textId="6B56C566" w:rsidR="00036450" w:rsidRDefault="00A2489F" w:rsidP="006A0EF0">
            <w:pPr>
              <w:pStyle w:val="Date"/>
              <w:jc w:val="both"/>
            </w:pPr>
            <w:r>
              <w:t>2022</w:t>
            </w:r>
            <w:r w:rsidR="00036450" w:rsidRPr="00B359E4">
              <w:t xml:space="preserve"> </w:t>
            </w:r>
            <w:r>
              <w:t>–</w:t>
            </w:r>
            <w:r w:rsidR="00036450" w:rsidRPr="00B359E4">
              <w:t xml:space="preserve"> </w:t>
            </w:r>
            <w:r>
              <w:t>2024</w:t>
            </w:r>
          </w:p>
          <w:p w14:paraId="19E00DA3" w14:textId="41D13EB0" w:rsidR="00A2489F" w:rsidRDefault="00A2489F" w:rsidP="006A0EF0">
            <w:pPr>
              <w:jc w:val="both"/>
            </w:pPr>
            <w:r>
              <w:t>Currently I am doing my masters in Data Science currently with a GPA of 3.2</w:t>
            </w:r>
          </w:p>
          <w:p w14:paraId="18086B28" w14:textId="7CA908D4" w:rsidR="00B31ACE" w:rsidRPr="00A2489F" w:rsidRDefault="00B31ACE" w:rsidP="006A0EF0">
            <w:pPr>
              <w:jc w:val="both"/>
            </w:pPr>
            <w:r>
              <w:t>I have done courses like Big Data Management, Data Processing and learned visualization and can perform Data cleaning and EDA Process.</w:t>
            </w:r>
          </w:p>
          <w:p w14:paraId="69693D27" w14:textId="77777777" w:rsidR="004D3011" w:rsidRDefault="004D3011" w:rsidP="006A0EF0">
            <w:pPr>
              <w:jc w:val="both"/>
            </w:pPr>
          </w:p>
          <w:p w14:paraId="38953A79" w14:textId="77723134" w:rsidR="006A0EF0" w:rsidRDefault="006A0EF0" w:rsidP="006A0EF0">
            <w:pPr>
              <w:pStyle w:val="Heading2"/>
              <w:jc w:val="both"/>
            </w:pPr>
            <w:r>
              <w:t>Projects</w:t>
            </w:r>
          </w:p>
          <w:p w14:paraId="41CEBF55" w14:textId="7B8B492F" w:rsidR="00B31ACE" w:rsidRDefault="002F20C7" w:rsidP="00B31ACE">
            <w:pPr>
              <w:rPr>
                <w:b/>
                <w:bCs/>
              </w:rPr>
            </w:pPr>
            <w:r w:rsidRPr="002F20C7">
              <w:rPr>
                <w:b/>
                <w:bCs/>
              </w:rPr>
              <w:t>Baltimore Employee Dataset</w:t>
            </w:r>
          </w:p>
          <w:p w14:paraId="38AA154D" w14:textId="77777777" w:rsidR="002F20C7" w:rsidRDefault="002F20C7" w:rsidP="00B31ACE">
            <w:pPr>
              <w:rPr>
                <w:b/>
                <w:bCs/>
              </w:rPr>
            </w:pPr>
          </w:p>
          <w:p w14:paraId="493EAE55" w14:textId="2F8245AC" w:rsidR="002F20C7" w:rsidRPr="002F20C7" w:rsidRDefault="002F20C7" w:rsidP="00B31ACE">
            <w:r>
              <w:t>In this project we have done Normal EDA process then we have started doing Classification for the dataset and to analyze the dataset we have even used tools like Power BI and done several visualizations and at the end we have given an exact picture of the data set.</w:t>
            </w:r>
          </w:p>
          <w:sdt>
            <w:sdtPr>
              <w:id w:val="1669594239"/>
              <w:placeholder>
                <w:docPart w:val="1F3FCDB76DB541688D380D7C8FDDA32B"/>
              </w:placeholder>
              <w:temporary/>
              <w:showingPlcHdr/>
              <w15:appearance w15:val="hidden"/>
            </w:sdtPr>
            <w:sdtEndPr/>
            <w:sdtContent>
              <w:p w14:paraId="055C0173" w14:textId="77777777" w:rsidR="00036450" w:rsidRDefault="00180329" w:rsidP="006A0EF0">
                <w:pPr>
                  <w:pStyle w:val="Heading2"/>
                  <w:jc w:val="both"/>
                </w:pPr>
                <w:r w:rsidRPr="00036450">
                  <w:rPr>
                    <w:rStyle w:val="Heading2Char"/>
                    <w:b/>
                    <w:bCs/>
                    <w:caps/>
                  </w:rPr>
                  <w:t>SKILLS</w:t>
                </w:r>
              </w:p>
            </w:sdtContent>
          </w:sdt>
          <w:p w14:paraId="651933ED" w14:textId="77777777" w:rsidR="00A2489F" w:rsidRPr="006A0EF0" w:rsidRDefault="00A2489F" w:rsidP="006A0EF0">
            <w:pPr>
              <w:pStyle w:val="ListParagraph"/>
              <w:numPr>
                <w:ilvl w:val="0"/>
                <w:numId w:val="1"/>
              </w:numPr>
              <w:jc w:val="both"/>
              <w:rPr>
                <w:sz w:val="18"/>
                <w:szCs w:val="18"/>
              </w:rPr>
            </w:pPr>
            <w:r w:rsidRPr="006A0EF0">
              <w:rPr>
                <w:sz w:val="18"/>
                <w:szCs w:val="18"/>
              </w:rPr>
              <w:t>C, C++</w:t>
            </w:r>
          </w:p>
          <w:p w14:paraId="12E9F413" w14:textId="77777777" w:rsidR="00A2489F" w:rsidRPr="006A0EF0" w:rsidRDefault="00A2489F" w:rsidP="006A0EF0">
            <w:pPr>
              <w:pStyle w:val="ListParagraph"/>
              <w:numPr>
                <w:ilvl w:val="0"/>
                <w:numId w:val="1"/>
              </w:numPr>
              <w:jc w:val="both"/>
              <w:rPr>
                <w:sz w:val="18"/>
                <w:szCs w:val="18"/>
              </w:rPr>
            </w:pPr>
            <w:r w:rsidRPr="006A0EF0">
              <w:rPr>
                <w:sz w:val="18"/>
                <w:szCs w:val="18"/>
              </w:rPr>
              <w:t>Java</w:t>
            </w:r>
          </w:p>
          <w:p w14:paraId="344542BD" w14:textId="77777777" w:rsidR="00A2489F" w:rsidRPr="006A0EF0" w:rsidRDefault="00A2489F" w:rsidP="006A0EF0">
            <w:pPr>
              <w:pStyle w:val="ListParagraph"/>
              <w:numPr>
                <w:ilvl w:val="0"/>
                <w:numId w:val="1"/>
              </w:numPr>
              <w:jc w:val="both"/>
              <w:rPr>
                <w:sz w:val="18"/>
                <w:szCs w:val="18"/>
              </w:rPr>
            </w:pPr>
            <w:r w:rsidRPr="006A0EF0">
              <w:rPr>
                <w:sz w:val="18"/>
                <w:szCs w:val="18"/>
              </w:rPr>
              <w:t>Python</w:t>
            </w:r>
          </w:p>
          <w:p w14:paraId="601E0B39" w14:textId="77777777" w:rsidR="00A2489F" w:rsidRPr="006A0EF0" w:rsidRDefault="00A2489F" w:rsidP="006A0EF0">
            <w:pPr>
              <w:pStyle w:val="ListParagraph"/>
              <w:numPr>
                <w:ilvl w:val="0"/>
                <w:numId w:val="1"/>
              </w:numPr>
              <w:jc w:val="both"/>
              <w:rPr>
                <w:sz w:val="18"/>
                <w:szCs w:val="18"/>
              </w:rPr>
            </w:pPr>
            <w:r w:rsidRPr="006A0EF0">
              <w:rPr>
                <w:sz w:val="18"/>
                <w:szCs w:val="18"/>
              </w:rPr>
              <w:t>SQL</w:t>
            </w:r>
          </w:p>
          <w:p w14:paraId="7BA17D3E" w14:textId="77777777" w:rsidR="00A2489F" w:rsidRPr="006A0EF0" w:rsidRDefault="00A2489F" w:rsidP="006A0EF0">
            <w:pPr>
              <w:pStyle w:val="ListParagraph"/>
              <w:numPr>
                <w:ilvl w:val="0"/>
                <w:numId w:val="1"/>
              </w:numPr>
              <w:jc w:val="both"/>
              <w:rPr>
                <w:sz w:val="18"/>
                <w:szCs w:val="18"/>
              </w:rPr>
            </w:pPr>
            <w:r w:rsidRPr="006A0EF0">
              <w:rPr>
                <w:sz w:val="18"/>
                <w:szCs w:val="18"/>
              </w:rPr>
              <w:t>Big data</w:t>
            </w:r>
          </w:p>
          <w:p w14:paraId="7D4EB72B" w14:textId="77777777" w:rsidR="00A2489F" w:rsidRPr="006A0EF0" w:rsidRDefault="00A2489F" w:rsidP="006A0EF0">
            <w:pPr>
              <w:pStyle w:val="ListParagraph"/>
              <w:numPr>
                <w:ilvl w:val="0"/>
                <w:numId w:val="1"/>
              </w:numPr>
              <w:jc w:val="both"/>
              <w:rPr>
                <w:sz w:val="18"/>
                <w:szCs w:val="18"/>
              </w:rPr>
            </w:pPr>
            <w:r w:rsidRPr="006A0EF0">
              <w:rPr>
                <w:sz w:val="18"/>
                <w:szCs w:val="18"/>
              </w:rPr>
              <w:t>HTML, CSS, XML</w:t>
            </w:r>
          </w:p>
          <w:p w14:paraId="4FD5F25E" w14:textId="77777777" w:rsidR="00A2489F" w:rsidRPr="006A0EF0" w:rsidRDefault="00A2489F" w:rsidP="006A0EF0">
            <w:pPr>
              <w:pStyle w:val="ListParagraph"/>
              <w:numPr>
                <w:ilvl w:val="0"/>
                <w:numId w:val="1"/>
              </w:numPr>
              <w:jc w:val="both"/>
              <w:rPr>
                <w:sz w:val="18"/>
                <w:szCs w:val="18"/>
              </w:rPr>
            </w:pPr>
            <w:r w:rsidRPr="006A0EF0">
              <w:rPr>
                <w:sz w:val="18"/>
                <w:szCs w:val="18"/>
              </w:rPr>
              <w:t>I can work with all the Microsoft applications and have some knowledge on operating systems like windows and Linux.</w:t>
            </w:r>
          </w:p>
          <w:p w14:paraId="35B04B0E" w14:textId="0EE0E761" w:rsidR="00036450" w:rsidRPr="004D3011" w:rsidRDefault="00036450" w:rsidP="006A0EF0">
            <w:pPr>
              <w:jc w:val="both"/>
              <w:rPr>
                <w:color w:val="FFFFFF" w:themeColor="background1"/>
              </w:rPr>
            </w:pPr>
          </w:p>
        </w:tc>
      </w:tr>
    </w:tbl>
    <w:p w14:paraId="6AA4CAA8" w14:textId="77777777" w:rsidR="002F20C7" w:rsidRDefault="002F20C7" w:rsidP="006A0EF0">
      <w:pPr>
        <w:tabs>
          <w:tab w:val="left" w:pos="990"/>
        </w:tabs>
        <w:jc w:val="both"/>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52E1" w14:textId="77777777" w:rsidR="00A2489F" w:rsidRDefault="00A2489F" w:rsidP="000C45FF">
      <w:r>
        <w:separator/>
      </w:r>
    </w:p>
  </w:endnote>
  <w:endnote w:type="continuationSeparator" w:id="0">
    <w:p w14:paraId="44843907" w14:textId="77777777" w:rsidR="00A2489F" w:rsidRDefault="00A2489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AEF9" w14:textId="77777777" w:rsidR="00A2489F" w:rsidRDefault="00A2489F" w:rsidP="000C45FF">
      <w:r>
        <w:separator/>
      </w:r>
    </w:p>
  </w:footnote>
  <w:footnote w:type="continuationSeparator" w:id="0">
    <w:p w14:paraId="454860CF" w14:textId="77777777" w:rsidR="00A2489F" w:rsidRDefault="00A2489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E91A" w14:textId="77777777" w:rsidR="000C45FF" w:rsidRDefault="000C45FF">
    <w:pPr>
      <w:pStyle w:val="Header"/>
    </w:pPr>
    <w:r>
      <w:rPr>
        <w:noProof/>
      </w:rPr>
      <w:drawing>
        <wp:anchor distT="0" distB="0" distL="114300" distR="114300" simplePos="0" relativeHeight="251658240" behindDoc="1" locked="0" layoutInCell="1" allowOverlap="1" wp14:anchorId="4944F0BB" wp14:editId="74D4029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7227A"/>
    <w:multiLevelType w:val="hybridMultilevel"/>
    <w:tmpl w:val="D806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80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9F"/>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F20C7"/>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A0EF0"/>
    <w:rsid w:val="00715FCB"/>
    <w:rsid w:val="00743101"/>
    <w:rsid w:val="00764C9F"/>
    <w:rsid w:val="007775E1"/>
    <w:rsid w:val="007867A0"/>
    <w:rsid w:val="007927F5"/>
    <w:rsid w:val="00802CA0"/>
    <w:rsid w:val="009260CD"/>
    <w:rsid w:val="00940A66"/>
    <w:rsid w:val="00952C25"/>
    <w:rsid w:val="00A2118D"/>
    <w:rsid w:val="00A2489F"/>
    <w:rsid w:val="00AD0A50"/>
    <w:rsid w:val="00AD76E2"/>
    <w:rsid w:val="00B20152"/>
    <w:rsid w:val="00B31ACE"/>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B50B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A2489F"/>
    <w:pPr>
      <w:spacing w:after="160" w:line="259" w:lineRule="auto"/>
      <w:ind w:left="720"/>
      <w:contextualSpacing/>
    </w:pPr>
    <w:rPr>
      <w:rFonts w:eastAsiaTheme="minorHAns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AppData\Local\Microsoft\Office\16.0\DTS\en-IN%7b8769ADEC-596E-491A-B078-F208B1E740F2%7d\%7bA2A9316B-0435-4890-9017-41DCF00C1AB3%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3630424E66456D8251960307AB18AF"/>
        <w:category>
          <w:name w:val="General"/>
          <w:gallery w:val="placeholder"/>
        </w:category>
        <w:types>
          <w:type w:val="bbPlcHdr"/>
        </w:types>
        <w:behaviors>
          <w:behavior w:val="content"/>
        </w:behaviors>
        <w:guid w:val="{A8D05D07-7635-408E-8D3F-32823BF2C137}"/>
      </w:docPartPr>
      <w:docPartBody>
        <w:p w:rsidR="008057D1" w:rsidRDefault="008057D1">
          <w:pPr>
            <w:pStyle w:val="563630424E66456D8251960307AB18AF"/>
          </w:pPr>
          <w:r w:rsidRPr="00D5459D">
            <w:t>Profile</w:t>
          </w:r>
        </w:p>
      </w:docPartBody>
    </w:docPart>
    <w:docPart>
      <w:docPartPr>
        <w:name w:val="A9985BBDDC1A42A9AFBC4AC804B0D228"/>
        <w:category>
          <w:name w:val="General"/>
          <w:gallery w:val="placeholder"/>
        </w:category>
        <w:types>
          <w:type w:val="bbPlcHdr"/>
        </w:types>
        <w:behaviors>
          <w:behavior w:val="content"/>
        </w:behaviors>
        <w:guid w:val="{41036C4A-D935-4DC6-B654-AA9D9094696E}"/>
      </w:docPartPr>
      <w:docPartBody>
        <w:p w:rsidR="008057D1" w:rsidRDefault="008057D1">
          <w:pPr>
            <w:pStyle w:val="A9985BBDDC1A42A9AFBC4AC804B0D228"/>
          </w:pPr>
          <w:r w:rsidRPr="00CB0055">
            <w:t>Contact</w:t>
          </w:r>
        </w:p>
      </w:docPartBody>
    </w:docPart>
    <w:docPart>
      <w:docPartPr>
        <w:name w:val="5CDC0183A208443684EF421068B606C9"/>
        <w:category>
          <w:name w:val="General"/>
          <w:gallery w:val="placeholder"/>
        </w:category>
        <w:types>
          <w:type w:val="bbPlcHdr"/>
        </w:types>
        <w:behaviors>
          <w:behavior w:val="content"/>
        </w:behaviors>
        <w:guid w:val="{2CDDF90D-F4AC-4427-977F-E049A10B0A47}"/>
      </w:docPartPr>
      <w:docPartBody>
        <w:p w:rsidR="008057D1" w:rsidRDefault="008057D1">
          <w:pPr>
            <w:pStyle w:val="5CDC0183A208443684EF421068B606C9"/>
          </w:pPr>
          <w:r w:rsidRPr="004D3011">
            <w:t>PHONE:</w:t>
          </w:r>
        </w:p>
      </w:docPartBody>
    </w:docPart>
    <w:docPart>
      <w:docPartPr>
        <w:name w:val="5ABCF6EAC65148A28F89584719F7AF49"/>
        <w:category>
          <w:name w:val="General"/>
          <w:gallery w:val="placeholder"/>
        </w:category>
        <w:types>
          <w:type w:val="bbPlcHdr"/>
        </w:types>
        <w:behaviors>
          <w:behavior w:val="content"/>
        </w:behaviors>
        <w:guid w:val="{DE39EFE6-C34F-41E4-BBA6-0D834FE3B7EB}"/>
      </w:docPartPr>
      <w:docPartBody>
        <w:p w:rsidR="008057D1" w:rsidRDefault="008057D1">
          <w:pPr>
            <w:pStyle w:val="5ABCF6EAC65148A28F89584719F7AF49"/>
          </w:pPr>
          <w:r w:rsidRPr="004D3011">
            <w:t>WEBSITE:</w:t>
          </w:r>
        </w:p>
      </w:docPartBody>
    </w:docPart>
    <w:docPart>
      <w:docPartPr>
        <w:name w:val="A20C3DACFF9F405F85CFEF79532A3DF5"/>
        <w:category>
          <w:name w:val="General"/>
          <w:gallery w:val="placeholder"/>
        </w:category>
        <w:types>
          <w:type w:val="bbPlcHdr"/>
        </w:types>
        <w:behaviors>
          <w:behavior w:val="content"/>
        </w:behaviors>
        <w:guid w:val="{64206CA6-C676-47FE-A42A-C3065CF8C32B}"/>
      </w:docPartPr>
      <w:docPartBody>
        <w:p w:rsidR="008057D1" w:rsidRDefault="008057D1">
          <w:pPr>
            <w:pStyle w:val="A20C3DACFF9F405F85CFEF79532A3DF5"/>
          </w:pPr>
          <w:r w:rsidRPr="004D3011">
            <w:t>EMAIL:</w:t>
          </w:r>
        </w:p>
      </w:docPartBody>
    </w:docPart>
    <w:docPart>
      <w:docPartPr>
        <w:name w:val="B4321279307B4B61BD021D900F2DAC1E"/>
        <w:category>
          <w:name w:val="General"/>
          <w:gallery w:val="placeholder"/>
        </w:category>
        <w:types>
          <w:type w:val="bbPlcHdr"/>
        </w:types>
        <w:behaviors>
          <w:behavior w:val="content"/>
        </w:behaviors>
        <w:guid w:val="{5ACE4F89-4793-4A90-A79A-51E0826F1081}"/>
      </w:docPartPr>
      <w:docPartBody>
        <w:p w:rsidR="008057D1" w:rsidRDefault="008057D1">
          <w:pPr>
            <w:pStyle w:val="B4321279307B4B61BD021D900F2DAC1E"/>
          </w:pPr>
          <w:r w:rsidRPr="00036450">
            <w:t>EDUCATION</w:t>
          </w:r>
        </w:p>
      </w:docPartBody>
    </w:docPart>
    <w:docPart>
      <w:docPartPr>
        <w:name w:val="1F3FCDB76DB541688D380D7C8FDDA32B"/>
        <w:category>
          <w:name w:val="General"/>
          <w:gallery w:val="placeholder"/>
        </w:category>
        <w:types>
          <w:type w:val="bbPlcHdr"/>
        </w:types>
        <w:behaviors>
          <w:behavior w:val="content"/>
        </w:behaviors>
        <w:guid w:val="{4908F46E-0A9E-49B1-BECD-68C10758FDE3}"/>
      </w:docPartPr>
      <w:docPartBody>
        <w:p w:rsidR="008057D1" w:rsidRDefault="008057D1">
          <w:pPr>
            <w:pStyle w:val="1F3FCDB76DB541688D380D7C8FDDA32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D1"/>
    <w:rsid w:val="0080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F8611278564B7A97A45A64E501C0B8">
    <w:name w:val="13F8611278564B7A97A45A64E501C0B8"/>
  </w:style>
  <w:style w:type="paragraph" w:customStyle="1" w:styleId="FA8CFF4C7336417C9CB5AEBDECC5E164">
    <w:name w:val="FA8CFF4C7336417C9CB5AEBDECC5E164"/>
  </w:style>
  <w:style w:type="paragraph" w:customStyle="1" w:styleId="563630424E66456D8251960307AB18AF">
    <w:name w:val="563630424E66456D8251960307AB18AF"/>
  </w:style>
  <w:style w:type="paragraph" w:customStyle="1" w:styleId="95CC3B589AAF4304961BF074CE7B7E68">
    <w:name w:val="95CC3B589AAF4304961BF074CE7B7E68"/>
  </w:style>
  <w:style w:type="paragraph" w:customStyle="1" w:styleId="A9985BBDDC1A42A9AFBC4AC804B0D228">
    <w:name w:val="A9985BBDDC1A42A9AFBC4AC804B0D228"/>
  </w:style>
  <w:style w:type="paragraph" w:customStyle="1" w:styleId="5CDC0183A208443684EF421068B606C9">
    <w:name w:val="5CDC0183A208443684EF421068B606C9"/>
  </w:style>
  <w:style w:type="paragraph" w:customStyle="1" w:styleId="BCDB9898FB60486A8A76C570D20A4645">
    <w:name w:val="BCDB9898FB60486A8A76C570D20A4645"/>
  </w:style>
  <w:style w:type="paragraph" w:customStyle="1" w:styleId="5ABCF6EAC65148A28F89584719F7AF49">
    <w:name w:val="5ABCF6EAC65148A28F89584719F7AF49"/>
  </w:style>
  <w:style w:type="paragraph" w:customStyle="1" w:styleId="566F57CC310847D6A7CB029158075E88">
    <w:name w:val="566F57CC310847D6A7CB029158075E88"/>
  </w:style>
  <w:style w:type="paragraph" w:customStyle="1" w:styleId="A20C3DACFF9F405F85CFEF79532A3DF5">
    <w:name w:val="A20C3DACFF9F405F85CFEF79532A3DF5"/>
  </w:style>
  <w:style w:type="character" w:styleId="Hyperlink">
    <w:name w:val="Hyperlink"/>
    <w:basedOn w:val="DefaultParagraphFont"/>
    <w:uiPriority w:val="99"/>
    <w:unhideWhenUsed/>
    <w:rPr>
      <w:color w:val="C45911" w:themeColor="accent2" w:themeShade="BF"/>
      <w:u w:val="single"/>
    </w:rPr>
  </w:style>
  <w:style w:type="paragraph" w:customStyle="1" w:styleId="9032ADFED0C04F1DBC4DD9B6FCDFB4C9">
    <w:name w:val="9032ADFED0C04F1DBC4DD9B6FCDFB4C9"/>
  </w:style>
  <w:style w:type="paragraph" w:customStyle="1" w:styleId="A9D45B6981454A4CA68A0E0F88FBE800">
    <w:name w:val="A9D45B6981454A4CA68A0E0F88FBE800"/>
  </w:style>
  <w:style w:type="paragraph" w:customStyle="1" w:styleId="B2D32BC5A0D34F75810E12BE1FBDA875">
    <w:name w:val="B2D32BC5A0D34F75810E12BE1FBDA875"/>
  </w:style>
  <w:style w:type="paragraph" w:customStyle="1" w:styleId="1E139A35AF584E25BBE68C20FC9C2C86">
    <w:name w:val="1E139A35AF584E25BBE68C20FC9C2C86"/>
  </w:style>
  <w:style w:type="paragraph" w:customStyle="1" w:styleId="AB1433D02EBD430D861203CC3FC04FCC">
    <w:name w:val="AB1433D02EBD430D861203CC3FC04FCC"/>
  </w:style>
  <w:style w:type="paragraph" w:customStyle="1" w:styleId="64052F1248474623AE712069A9E09D5C">
    <w:name w:val="64052F1248474623AE712069A9E09D5C"/>
  </w:style>
  <w:style w:type="paragraph" w:customStyle="1" w:styleId="B4321279307B4B61BD021D900F2DAC1E">
    <w:name w:val="B4321279307B4B61BD021D900F2DAC1E"/>
  </w:style>
  <w:style w:type="paragraph" w:customStyle="1" w:styleId="8A56B56CE0B64ABB9FCDD6459B630193">
    <w:name w:val="8A56B56CE0B64ABB9FCDD6459B630193"/>
  </w:style>
  <w:style w:type="paragraph" w:customStyle="1" w:styleId="4806D39E25B14B31842950B9B2F43E86">
    <w:name w:val="4806D39E25B14B31842950B9B2F43E86"/>
  </w:style>
  <w:style w:type="paragraph" w:customStyle="1" w:styleId="70339A059E3946C698CB1BFD6C58CA81">
    <w:name w:val="70339A059E3946C698CB1BFD6C58CA81"/>
  </w:style>
  <w:style w:type="paragraph" w:customStyle="1" w:styleId="A6925EAD5B0D4E67BE873105FC46AE2E">
    <w:name w:val="A6925EAD5B0D4E67BE873105FC46AE2E"/>
  </w:style>
  <w:style w:type="paragraph" w:customStyle="1" w:styleId="F7F8CB254778462F9A59F84D875DAC75">
    <w:name w:val="F7F8CB254778462F9A59F84D875DAC75"/>
  </w:style>
  <w:style w:type="paragraph" w:customStyle="1" w:styleId="43322503073A4CDFA7894332EA2108AF">
    <w:name w:val="43322503073A4CDFA7894332EA2108AF"/>
  </w:style>
  <w:style w:type="paragraph" w:customStyle="1" w:styleId="00FA8A19E1CC442F968A1D8320CFD766">
    <w:name w:val="00FA8A19E1CC442F968A1D8320CFD766"/>
  </w:style>
  <w:style w:type="paragraph" w:customStyle="1" w:styleId="1F27F5BE750548818B3D7241E0446661">
    <w:name w:val="1F27F5BE750548818B3D7241E0446661"/>
  </w:style>
  <w:style w:type="paragraph" w:customStyle="1" w:styleId="20368E4E5E174F25A363A40B501CBE57">
    <w:name w:val="20368E4E5E174F25A363A40B501CBE57"/>
  </w:style>
  <w:style w:type="paragraph" w:customStyle="1" w:styleId="8BA5B0A8F3EC4FFCB184844B533A9F81">
    <w:name w:val="8BA5B0A8F3EC4FFCB184844B533A9F81"/>
  </w:style>
  <w:style w:type="paragraph" w:customStyle="1" w:styleId="F6503AAC8CBA40A4A41584E20361946C">
    <w:name w:val="F6503AAC8CBA40A4A41584E20361946C"/>
  </w:style>
  <w:style w:type="paragraph" w:customStyle="1" w:styleId="77AB5612C86D45BDB2611ED4C2976395">
    <w:name w:val="77AB5612C86D45BDB2611ED4C2976395"/>
  </w:style>
  <w:style w:type="paragraph" w:customStyle="1" w:styleId="8F620890B6D84729AC22034C9C58D9A2">
    <w:name w:val="8F620890B6D84729AC22034C9C58D9A2"/>
  </w:style>
  <w:style w:type="paragraph" w:customStyle="1" w:styleId="C75BA3E813954EB3A52FF117163732CF">
    <w:name w:val="C75BA3E813954EB3A52FF117163732CF"/>
  </w:style>
  <w:style w:type="paragraph" w:customStyle="1" w:styleId="E198B0B02F054168B3B6A69DA831B0CC">
    <w:name w:val="E198B0B02F054168B3B6A69DA831B0CC"/>
  </w:style>
  <w:style w:type="paragraph" w:customStyle="1" w:styleId="7B1276762ED14CDCAEC65F4CDEB873BF">
    <w:name w:val="7B1276762ED14CDCAEC65F4CDEB873BF"/>
  </w:style>
  <w:style w:type="paragraph" w:customStyle="1" w:styleId="AFF8FB2FDAB4417FB3DDB57496DA6DA3">
    <w:name w:val="AFF8FB2FDAB4417FB3DDB57496DA6DA3"/>
  </w:style>
  <w:style w:type="paragraph" w:customStyle="1" w:styleId="5087C706DE2F4609BDE1D3DCA4D6064C">
    <w:name w:val="5087C706DE2F4609BDE1D3DCA4D6064C"/>
  </w:style>
  <w:style w:type="paragraph" w:customStyle="1" w:styleId="2A1292BB6FCE4468AB88D16374DDA3E4">
    <w:name w:val="2A1292BB6FCE4468AB88D16374DDA3E4"/>
  </w:style>
  <w:style w:type="paragraph" w:customStyle="1" w:styleId="3AAE5F811B6C4F0DA0AF4B3A83858E84">
    <w:name w:val="3AAE5F811B6C4F0DA0AF4B3A83858E84"/>
  </w:style>
  <w:style w:type="paragraph" w:customStyle="1" w:styleId="B375EEF576FE41D5963474946362C94B">
    <w:name w:val="B375EEF576FE41D5963474946362C94B"/>
  </w:style>
  <w:style w:type="paragraph" w:customStyle="1" w:styleId="DB01F48E045B45F3BF83A8F0B91E2404">
    <w:name w:val="DB01F48E045B45F3BF83A8F0B91E2404"/>
  </w:style>
  <w:style w:type="paragraph" w:customStyle="1" w:styleId="02A2486E435B4447A50AC9AF8060B7F0">
    <w:name w:val="02A2486E435B4447A50AC9AF8060B7F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1F3FCDB76DB541688D380D7C8FDDA32B">
    <w:name w:val="1F3FCDB76DB541688D380D7C8FDDA32B"/>
  </w:style>
  <w:style w:type="paragraph" w:customStyle="1" w:styleId="E313AD2A13424A55BEBA70434A29234D">
    <w:name w:val="E313AD2A13424A55BEBA70434A29234D"/>
    <w:rsid w:val="008057D1"/>
  </w:style>
  <w:style w:type="paragraph" w:customStyle="1" w:styleId="E46174E634B749CCA133A03D073016B1">
    <w:name w:val="E46174E634B749CCA133A03D073016B1"/>
    <w:rsid w:val="008057D1"/>
  </w:style>
  <w:style w:type="paragraph" w:customStyle="1" w:styleId="FB86132095A847A9BB2511F05DFF21FB">
    <w:name w:val="FB86132095A847A9BB2511F05DFF21FB"/>
    <w:rsid w:val="008057D1"/>
  </w:style>
  <w:style w:type="paragraph" w:customStyle="1" w:styleId="795CEBAD5B7F489A9861612F98691F69">
    <w:name w:val="795CEBAD5B7F489A9861612F98691F69"/>
    <w:rsid w:val="008057D1"/>
  </w:style>
  <w:style w:type="paragraph" w:customStyle="1" w:styleId="0442FCE7CEEE45789F6181A8246D8DFC">
    <w:name w:val="0442FCE7CEEE45789F6181A8246D8DFC"/>
    <w:rsid w:val="00805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{A2A9316B-0435-4890-9017-41DCF00C1AB3}tf00546271_win32</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2023-08-30T01:35:00Z</dcterms:created>
  <dcterms:modified xsi:type="dcterms:W3CDTF">2023-08-30T03:28:00Z</dcterms:modified>
</cp:coreProperties>
</file>